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6479"/>
        <w:gridCol w:w="20"/>
      </w:tblGrid>
      <w:tr w:rsidR="004B4147" w:rsidRPr="004B4147" w14:paraId="2EBD7F44" w14:textId="77777777" w:rsidTr="0089140B">
        <w:trPr>
          <w:gridAfter w:val="1"/>
          <w:wAfter w:w="20" w:type="dxa"/>
        </w:trPr>
        <w:tc>
          <w:tcPr>
            <w:tcW w:w="2160" w:type="dxa"/>
            <w:gridSpan w:val="2"/>
          </w:tcPr>
          <w:p w14:paraId="22705C83" w14:textId="188B2B15" w:rsidR="004B4147" w:rsidRPr="004B4147" w:rsidRDefault="004169AF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70A047" wp14:editId="7D0D492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62865</wp:posOffset>
                      </wp:positionV>
                      <wp:extent cx="847725" cy="914400"/>
                      <wp:effectExtent l="19050" t="1905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9144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2" t="-14897" r="-651" b="-30467"/>
                                </a:stretch>
                              </a:blip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775CA0" w14:textId="77777777" w:rsidR="006577E7" w:rsidRDefault="006577E7" w:rsidP="006577E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70A047" id="Rectangle 8" o:spid="_x0000_s1026" style="position:absolute;margin-left:11.25pt;margin-top:4.95pt;width:66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" strokecolor="#0e1828 [1604]" strokeweight="2.25pt">
                      <v:fill r:id="rId11" o:title="" recolor="t" rotate="t" type="frame"/>
                      <v:textbox>
                        <w:txbxContent>
                          <w:p w14:paraId="6C775CA0" w14:textId="77777777" w:rsidR="006577E7" w:rsidRDefault="006577E7" w:rsidP="006577E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40" w:type="dxa"/>
            <w:gridSpan w:val="3"/>
            <w:tcBorders>
              <w:bottom w:val="single" w:sz="4" w:space="0" w:color="FFFFFF" w:themeColor="background1"/>
            </w:tcBorders>
          </w:tcPr>
          <w:p w14:paraId="685C0F22" w14:textId="59112CD8" w:rsidR="004B4147" w:rsidRPr="0089140B" w:rsidRDefault="006577E7" w:rsidP="0089140B">
            <w:pPr>
              <w:pStyle w:val="Title"/>
              <w:spacing w:line="240" w:lineRule="auto"/>
              <w:rPr>
                <w:szCs w:val="44"/>
              </w:rPr>
            </w:pPr>
            <w:proofErr w:type="spellStart"/>
            <w:r w:rsidRPr="006577E7">
              <w:rPr>
                <w:szCs w:val="44"/>
              </w:rPr>
              <w:t>Dheeraj</w:t>
            </w:r>
            <w:proofErr w:type="spellEnd"/>
            <w:r w:rsidR="0089140B">
              <w:rPr>
                <w:szCs w:val="44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Geh</w:t>
            </w:r>
            <w:r w:rsidRPr="006577E7">
              <w:rPr>
                <w:sz w:val="36"/>
                <w:szCs w:val="36"/>
              </w:rPr>
              <w:t>lot</w:t>
            </w:r>
            <w:proofErr w:type="spellEnd"/>
          </w:p>
        </w:tc>
      </w:tr>
      <w:tr w:rsidR="00A21AF8" w:rsidRPr="004B4147" w14:paraId="660E841E" w14:textId="77777777" w:rsidTr="0089140B">
        <w:trPr>
          <w:gridAfter w:val="1"/>
          <w:wAfter w:w="20" w:type="dxa"/>
        </w:trPr>
        <w:tc>
          <w:tcPr>
            <w:tcW w:w="2160" w:type="dxa"/>
            <w:gridSpan w:val="2"/>
          </w:tcPr>
          <w:p w14:paraId="36C82D78" w14:textId="356A6C57" w:rsidR="00A21AF8" w:rsidRPr="004B4147" w:rsidRDefault="00A21AF8" w:rsidP="000161E1"/>
        </w:tc>
        <w:tc>
          <w:tcPr>
            <w:tcW w:w="8640" w:type="dxa"/>
            <w:gridSpan w:val="3"/>
            <w:tcBorders>
              <w:top w:val="single" w:sz="4" w:space="0" w:color="FFFFFF" w:themeColor="background1"/>
            </w:tcBorders>
          </w:tcPr>
          <w:p w14:paraId="38851F4C" w14:textId="6FE1CC89" w:rsidR="00A21AF8" w:rsidRPr="004B4147" w:rsidRDefault="005B2E94" w:rsidP="00A21AF8">
            <w:pPr>
              <w:pStyle w:val="Jobtitle"/>
            </w:pPr>
            <w:r>
              <w:t>FULL STACK DEVELOPER</w:t>
            </w:r>
          </w:p>
        </w:tc>
      </w:tr>
      <w:tr w:rsidR="007772B1" w:rsidRPr="004B4147" w14:paraId="0D33EFC9" w14:textId="77777777" w:rsidTr="0089140B">
        <w:trPr>
          <w:gridAfter w:val="1"/>
          <w:wAfter w:w="20" w:type="dxa"/>
          <w:trHeight w:val="720"/>
        </w:trPr>
        <w:tc>
          <w:tcPr>
            <w:tcW w:w="2160" w:type="dxa"/>
            <w:gridSpan w:val="2"/>
          </w:tcPr>
          <w:p w14:paraId="55EF671C" w14:textId="77777777" w:rsidR="007772B1" w:rsidRPr="004B4147" w:rsidRDefault="007772B1" w:rsidP="00A21AF8"/>
        </w:tc>
        <w:tc>
          <w:tcPr>
            <w:tcW w:w="8640" w:type="dxa"/>
            <w:gridSpan w:val="3"/>
          </w:tcPr>
          <w:p w14:paraId="5C5392CF" w14:textId="77777777" w:rsidR="007772B1" w:rsidRDefault="007772B1" w:rsidP="00A21AF8">
            <w:pPr>
              <w:pStyle w:val="Jobtitle"/>
            </w:pPr>
          </w:p>
        </w:tc>
      </w:tr>
      <w:tr w:rsidR="00615047" w:rsidRPr="00997E86" w14:paraId="184D90D8" w14:textId="77777777" w:rsidTr="0089140B">
        <w:trPr>
          <w:gridAfter w:val="1"/>
          <w:wAfter w:w="20" w:type="dxa"/>
        </w:trPr>
        <w:tc>
          <w:tcPr>
            <w:tcW w:w="540" w:type="dxa"/>
            <w:vAlign w:val="center"/>
          </w:tcPr>
          <w:p w14:paraId="1C82AAAB" w14:textId="77777777" w:rsidR="00BF0DAF" w:rsidRPr="00396B01" w:rsidRDefault="00BF0DAF" w:rsidP="007277E4">
            <w:pPr>
              <w:pStyle w:val="Contact"/>
              <w:spacing w:before="0"/>
              <w:rPr>
                <w:sz w:val="20"/>
                <w:szCs w:val="20"/>
              </w:rPr>
            </w:pPr>
            <w:r w:rsidRPr="00396B0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2567DB8" wp14:editId="3B21BEE8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DC5D21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BDA21E2" w14:textId="0C71D385" w:rsidR="00BF0DAF" w:rsidRPr="00396B01" w:rsidRDefault="006577E7" w:rsidP="007277E4">
            <w:pPr>
              <w:pStyle w:val="Contact"/>
              <w:spacing w:before="0"/>
              <w:rPr>
                <w:sz w:val="20"/>
                <w:szCs w:val="20"/>
              </w:rPr>
            </w:pPr>
            <w:r w:rsidRPr="00396B01">
              <w:rPr>
                <w:sz w:val="20"/>
                <w:szCs w:val="20"/>
              </w:rPr>
              <w:t>+91 8005743273</w:t>
            </w:r>
            <w:r w:rsidR="00F93120">
              <w:rPr>
                <w:sz w:val="20"/>
                <w:szCs w:val="20"/>
              </w:rPr>
              <w:t>,7073317525</w:t>
            </w:r>
          </w:p>
        </w:tc>
        <w:tc>
          <w:tcPr>
            <w:tcW w:w="450" w:type="dxa"/>
          </w:tcPr>
          <w:p w14:paraId="5A52CB0B" w14:textId="77777777" w:rsidR="00BF0DAF" w:rsidRPr="00997E86" w:rsidRDefault="00BF0DAF" w:rsidP="007277E4"/>
        </w:tc>
        <w:tc>
          <w:tcPr>
            <w:tcW w:w="6480" w:type="dxa"/>
            <w:vMerge w:val="restart"/>
          </w:tcPr>
          <w:p w14:paraId="35444D13" w14:textId="7A1F5D27" w:rsidR="00BF0DAF" w:rsidRPr="00997E86" w:rsidRDefault="00164344" w:rsidP="007277E4">
            <w:pPr>
              <w:pStyle w:val="Heading1"/>
              <w:spacing w:before="240"/>
            </w:pPr>
            <w:r w:rsidRPr="00164344">
              <w:rPr>
                <w:color w:val="4E7BBF" w:themeColor="accent1" w:themeTint="99"/>
              </w:rPr>
              <w:t>career objective</w:t>
            </w:r>
          </w:p>
        </w:tc>
      </w:tr>
      <w:tr w:rsidR="00615047" w:rsidRPr="00997E86" w14:paraId="35AF5C25" w14:textId="77777777" w:rsidTr="007277E4">
        <w:trPr>
          <w:gridAfter w:val="1"/>
          <w:wAfter w:w="20" w:type="dxa"/>
          <w:trHeight w:val="171"/>
        </w:trPr>
        <w:tc>
          <w:tcPr>
            <w:tcW w:w="540" w:type="dxa"/>
            <w:vAlign w:val="center"/>
          </w:tcPr>
          <w:p w14:paraId="72BA781F" w14:textId="77777777" w:rsidR="00BF0DAF" w:rsidRPr="00396B01" w:rsidRDefault="00BF0DAF" w:rsidP="007277E4">
            <w:pPr>
              <w:pStyle w:val="Contact"/>
              <w:spacing w:before="0"/>
              <w:rPr>
                <w:sz w:val="20"/>
                <w:szCs w:val="20"/>
              </w:rPr>
            </w:pPr>
            <w:r w:rsidRPr="00396B0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8A59390" wp14:editId="231AC784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52B7AD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7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69F2C4D" w14:textId="77777777" w:rsidR="00BF0DAF" w:rsidRPr="00396B01" w:rsidRDefault="006577E7" w:rsidP="007277E4">
            <w:pPr>
              <w:pStyle w:val="Contact"/>
              <w:spacing w:before="0"/>
              <w:rPr>
                <w:sz w:val="20"/>
                <w:szCs w:val="20"/>
              </w:rPr>
            </w:pPr>
            <w:r w:rsidRPr="00396B01">
              <w:rPr>
                <w:sz w:val="20"/>
                <w:szCs w:val="20"/>
              </w:rPr>
              <w:t>dheerajgehlot051@gmail.com</w:t>
            </w:r>
          </w:p>
        </w:tc>
        <w:tc>
          <w:tcPr>
            <w:tcW w:w="450" w:type="dxa"/>
          </w:tcPr>
          <w:p w14:paraId="53738DAB" w14:textId="77777777" w:rsidR="00BF0DAF" w:rsidRPr="00997E86" w:rsidRDefault="00BF0DAF" w:rsidP="007277E4"/>
        </w:tc>
        <w:tc>
          <w:tcPr>
            <w:tcW w:w="6480" w:type="dxa"/>
            <w:vMerge/>
          </w:tcPr>
          <w:p w14:paraId="130EB12A" w14:textId="77777777" w:rsidR="00BF0DAF" w:rsidRPr="00997E86" w:rsidRDefault="00BF0DAF" w:rsidP="007277E4"/>
        </w:tc>
      </w:tr>
      <w:tr w:rsidR="00164344" w:rsidRPr="00CD2FD2" w14:paraId="392CF953" w14:textId="77777777" w:rsidTr="0089140B">
        <w:trPr>
          <w:trHeight w:val="432"/>
        </w:trPr>
        <w:tc>
          <w:tcPr>
            <w:tcW w:w="540" w:type="dxa"/>
            <w:vAlign w:val="center"/>
          </w:tcPr>
          <w:p w14:paraId="236EC0A6" w14:textId="77777777" w:rsidR="00CD2FD2" w:rsidRPr="00396B01" w:rsidRDefault="00CD2FD2" w:rsidP="007277E4">
            <w:pPr>
              <w:pStyle w:val="Contact"/>
              <w:spacing w:before="0"/>
              <w:rPr>
                <w:sz w:val="20"/>
                <w:szCs w:val="20"/>
              </w:rPr>
            </w:pPr>
            <w:r w:rsidRPr="00396B0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564E260" wp14:editId="1A4D6B66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69B09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">
                        <v:imagedata r:id="rId20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AE16589" w14:textId="52FEFEC5" w:rsidR="00CD2FD2" w:rsidRPr="00396B01" w:rsidRDefault="004169AF" w:rsidP="007277E4">
            <w:pPr>
              <w:pStyle w:val="Contact"/>
              <w:spacing w:before="0"/>
              <w:rPr>
                <w:sz w:val="20"/>
                <w:szCs w:val="20"/>
              </w:rPr>
            </w:pPr>
            <w:r w:rsidRPr="00396B01">
              <w:rPr>
                <w:sz w:val="20"/>
                <w:szCs w:val="20"/>
              </w:rPr>
              <w:t>Jaipur</w:t>
            </w:r>
            <w:r w:rsidR="00FF3662" w:rsidRPr="00396B01">
              <w:rPr>
                <w:sz w:val="20"/>
                <w:szCs w:val="20"/>
              </w:rPr>
              <w:t>/ Raj</w:t>
            </w:r>
            <w:r w:rsidRPr="00396B01">
              <w:rPr>
                <w:sz w:val="20"/>
                <w:szCs w:val="20"/>
              </w:rPr>
              <w:t>asthan</w:t>
            </w:r>
          </w:p>
        </w:tc>
        <w:tc>
          <w:tcPr>
            <w:tcW w:w="450" w:type="dxa"/>
          </w:tcPr>
          <w:p w14:paraId="640132AD" w14:textId="77777777" w:rsidR="00CD2FD2" w:rsidRPr="005B2E94" w:rsidRDefault="00CD2FD2" w:rsidP="007277E4">
            <w:pPr>
              <w:rPr>
                <w:sz w:val="22"/>
                <w:szCs w:val="22"/>
              </w:rPr>
            </w:pPr>
          </w:p>
        </w:tc>
        <w:tc>
          <w:tcPr>
            <w:tcW w:w="64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D020512" w14:textId="230DA833" w:rsidR="00164344" w:rsidRPr="00D87A09" w:rsidRDefault="007277E4" w:rsidP="007277E4">
            <w:pPr>
              <w:pStyle w:val="Introduction"/>
              <w:spacing w:line="240" w:lineRule="auto"/>
              <w:jc w:val="both"/>
              <w:rPr>
                <w:rFonts w:cs="Calibri"/>
                <w:i w:val="0"/>
                <w:sz w:val="22"/>
                <w:szCs w:val="22"/>
              </w:rPr>
            </w:pPr>
            <w:r w:rsidRPr="00D87A09">
              <w:rPr>
                <w:rFonts w:cs="Calibri"/>
                <w:i w:val="0"/>
                <w:sz w:val="24"/>
                <w:szCs w:val="24"/>
              </w:rPr>
              <w:t xml:space="preserve">To become a part of an organization to work in a  synergic environment with team sprit. </w:t>
            </w:r>
            <w:r w:rsidR="00EC29DC" w:rsidRPr="00D87A09">
              <w:rPr>
                <w:rFonts w:cs="Calibri"/>
                <w:i w:val="0"/>
                <w:sz w:val="24"/>
                <w:szCs w:val="24"/>
              </w:rPr>
              <w:t xml:space="preserve">Want to learn new things and enhance my skills with </w:t>
            </w:r>
            <w:r w:rsidRPr="00D87A09">
              <w:rPr>
                <w:rFonts w:cs="Calibri"/>
                <w:i w:val="0"/>
                <w:sz w:val="24"/>
                <w:szCs w:val="24"/>
              </w:rPr>
              <w:t>hard</w:t>
            </w:r>
            <w:r w:rsidR="00EC29DC" w:rsidRPr="00D87A09">
              <w:rPr>
                <w:rFonts w:cs="Calibri"/>
                <w:i w:val="0"/>
                <w:sz w:val="24"/>
                <w:szCs w:val="24"/>
              </w:rPr>
              <w:t xml:space="preserve"> work and continuity. To Frame a career that allows me to be compatible in any competitive environment and also boo</w:t>
            </w:r>
            <w:r w:rsidRPr="00D87A09">
              <w:rPr>
                <w:rFonts w:cs="Calibri"/>
                <w:i w:val="0"/>
                <w:sz w:val="24"/>
                <w:szCs w:val="24"/>
              </w:rPr>
              <w:t>s</w:t>
            </w:r>
            <w:r w:rsidR="00EC29DC" w:rsidRPr="00D87A09">
              <w:rPr>
                <w:rFonts w:cs="Calibri"/>
                <w:i w:val="0"/>
                <w:sz w:val="24"/>
                <w:szCs w:val="24"/>
              </w:rPr>
              <w:t>ts up my capacities,  knowledge and energy to their positive full and a drive for self-Improvement with sincerity, dedication and smart work.</w:t>
            </w:r>
          </w:p>
        </w:tc>
        <w:tc>
          <w:tcPr>
            <w:tcW w:w="2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893E6E" w14:textId="1CC4713C" w:rsidR="00CD2FD2" w:rsidRPr="00550ABC" w:rsidRDefault="00CD2FD2" w:rsidP="007277E4"/>
        </w:tc>
      </w:tr>
      <w:tr w:rsidR="00164344" w:rsidRPr="00997E86" w14:paraId="1F275C15" w14:textId="77777777" w:rsidTr="0089140B">
        <w:tc>
          <w:tcPr>
            <w:tcW w:w="540" w:type="dxa"/>
            <w:vAlign w:val="center"/>
          </w:tcPr>
          <w:p w14:paraId="0D65A645" w14:textId="77777777" w:rsidR="00CD2FD2" w:rsidRPr="00396B01" w:rsidRDefault="00CD2FD2" w:rsidP="00CD2FD2">
            <w:pPr>
              <w:pStyle w:val="Contact"/>
              <w:rPr>
                <w:sz w:val="20"/>
                <w:szCs w:val="20"/>
              </w:rPr>
            </w:pPr>
            <w:r w:rsidRPr="00396B0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71DD876" wp14:editId="3F05E761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8DAEA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">
                        <v:imagedata r:id="rId23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FA852A0" w14:textId="77777777" w:rsidR="00FF3662" w:rsidRPr="00396B01" w:rsidRDefault="00FF3662" w:rsidP="00CD2FD2">
            <w:pPr>
              <w:pStyle w:val="Contact"/>
              <w:rPr>
                <w:sz w:val="20"/>
                <w:szCs w:val="20"/>
              </w:rPr>
            </w:pPr>
            <w:r w:rsidRPr="00396B01">
              <w:rPr>
                <w:sz w:val="20"/>
                <w:szCs w:val="20"/>
              </w:rPr>
              <w:t>https://www.linkedin.com/in/</w:t>
            </w:r>
          </w:p>
          <w:p w14:paraId="47768862" w14:textId="77777777" w:rsidR="00CD2FD2" w:rsidRPr="00396B01" w:rsidRDefault="00FF3662" w:rsidP="00CD2FD2">
            <w:pPr>
              <w:pStyle w:val="Contact"/>
              <w:rPr>
                <w:sz w:val="20"/>
                <w:szCs w:val="20"/>
              </w:rPr>
            </w:pPr>
            <w:r w:rsidRPr="00396B01">
              <w:rPr>
                <w:sz w:val="20"/>
                <w:szCs w:val="20"/>
              </w:rPr>
              <w:t>dheeraj-gehlot-2a2748186</w:t>
            </w:r>
          </w:p>
        </w:tc>
        <w:tc>
          <w:tcPr>
            <w:tcW w:w="450" w:type="dxa"/>
          </w:tcPr>
          <w:p w14:paraId="295B03A6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23A7CE4C" w14:textId="77777777"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77A20F06" w14:textId="77777777" w:rsidR="00CD2FD2" w:rsidRPr="00997E86" w:rsidRDefault="00CD2FD2" w:rsidP="00CD2FD2"/>
        </w:tc>
      </w:tr>
      <w:tr w:rsidR="00164344" w:rsidRPr="00997E86" w14:paraId="3CCC152D" w14:textId="77777777" w:rsidTr="0089140B">
        <w:tc>
          <w:tcPr>
            <w:tcW w:w="540" w:type="dxa"/>
            <w:vAlign w:val="center"/>
          </w:tcPr>
          <w:p w14:paraId="440451B1" w14:textId="77777777" w:rsidR="00CD2FD2" w:rsidRPr="00396B01" w:rsidRDefault="00486935" w:rsidP="00CD2FD2">
            <w:pPr>
              <w:pStyle w:val="Contact"/>
              <w:rPr>
                <w:sz w:val="20"/>
                <w:szCs w:val="20"/>
              </w:rPr>
            </w:pPr>
            <w:r w:rsidRPr="00396B0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8A5D23" wp14:editId="3723ECF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35560</wp:posOffset>
                      </wp:positionV>
                      <wp:extent cx="210185" cy="210185"/>
                      <wp:effectExtent l="0" t="0" r="0" b="0"/>
                      <wp:wrapNone/>
                      <wp:docPr id="155" name="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210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BF91E" id="Rectangle 155" o:spid="_x0000_s1026" style="position:absolute;margin-left:.2pt;margin-top:2.8pt;width:16.55pt;height:1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" fillcolor="#1d3150 [808]" stroked="f" strokeweight="1pt"/>
                  </w:pict>
                </mc:Fallback>
              </mc:AlternateContent>
            </w:r>
            <w:r w:rsidR="001335CB" w:rsidRPr="00396B01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7845C299" wp14:editId="27475AC0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81915</wp:posOffset>
                  </wp:positionV>
                  <wp:extent cx="137160" cy="137160"/>
                  <wp:effectExtent l="0" t="0" r="0" b="0"/>
                  <wp:wrapNone/>
                  <wp:docPr id="156" name="Graphic 156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closedbook.sv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gridSpan w:val="2"/>
            <w:vAlign w:val="center"/>
          </w:tcPr>
          <w:p w14:paraId="74BED8C0" w14:textId="77777777" w:rsidR="00CD2FD2" w:rsidRPr="00396B01" w:rsidRDefault="001335CB" w:rsidP="00486935">
            <w:pPr>
              <w:pStyle w:val="Contact"/>
              <w:rPr>
                <w:sz w:val="20"/>
                <w:szCs w:val="20"/>
              </w:rPr>
            </w:pPr>
            <w:r w:rsidRPr="00396B01">
              <w:rPr>
                <w:sz w:val="20"/>
                <w:szCs w:val="20"/>
              </w:rPr>
              <w:t>Hindi / English</w:t>
            </w:r>
          </w:p>
        </w:tc>
        <w:tc>
          <w:tcPr>
            <w:tcW w:w="450" w:type="dxa"/>
          </w:tcPr>
          <w:p w14:paraId="588E3BB4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63954F44" w14:textId="77777777"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720ECC9A" w14:textId="77777777" w:rsidR="00CD2FD2" w:rsidRPr="00997E86" w:rsidRDefault="00CD2FD2" w:rsidP="00CD2FD2"/>
        </w:tc>
      </w:tr>
      <w:tr w:rsidR="00164344" w:rsidRPr="00997E86" w14:paraId="087147AB" w14:textId="77777777" w:rsidTr="0089140B">
        <w:tc>
          <w:tcPr>
            <w:tcW w:w="540" w:type="dxa"/>
            <w:vAlign w:val="center"/>
          </w:tcPr>
          <w:p w14:paraId="7C55221B" w14:textId="77777777" w:rsidR="00CD2FD2" w:rsidRPr="00396B01" w:rsidRDefault="00486935" w:rsidP="00CD2FD2">
            <w:pPr>
              <w:pStyle w:val="Contact"/>
              <w:rPr>
                <w:sz w:val="20"/>
                <w:szCs w:val="20"/>
              </w:rPr>
            </w:pPr>
            <w:r w:rsidRPr="00396B0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713244" wp14:editId="4CA255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83185</wp:posOffset>
                      </wp:positionV>
                      <wp:extent cx="210185" cy="210185"/>
                      <wp:effectExtent l="0" t="0" r="0" b="0"/>
                      <wp:wrapNone/>
                      <wp:docPr id="157" name="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210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CF560" id="Rectangle 157" o:spid="_x0000_s1026" style="position:absolute;margin-left:0;margin-top:6.55pt;width:16.55pt;height:1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" fillcolor="#1d3150 [808]" stroked="f" strokeweight="1pt"/>
                  </w:pict>
                </mc:Fallback>
              </mc:AlternateContent>
            </w:r>
            <w:r w:rsidRPr="00396B01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ABA3124" wp14:editId="23FBD6CC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125730</wp:posOffset>
                  </wp:positionV>
                  <wp:extent cx="137160" cy="137160"/>
                  <wp:effectExtent l="0" t="0" r="0" b="0"/>
                  <wp:wrapNone/>
                  <wp:docPr id="158" name="Graphic 158" descr="C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cake.sv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gridSpan w:val="2"/>
            <w:vAlign w:val="center"/>
          </w:tcPr>
          <w:p w14:paraId="690A5FF1" w14:textId="77777777" w:rsidR="00CD2FD2" w:rsidRPr="00396B01" w:rsidRDefault="00486935" w:rsidP="00486935">
            <w:pPr>
              <w:pStyle w:val="Contact"/>
              <w:rPr>
                <w:sz w:val="20"/>
                <w:szCs w:val="20"/>
              </w:rPr>
            </w:pPr>
            <w:r w:rsidRPr="00396B01">
              <w:rPr>
                <w:sz w:val="20"/>
                <w:szCs w:val="20"/>
              </w:rPr>
              <w:t>6</w:t>
            </w:r>
            <w:r w:rsidRPr="00396B01">
              <w:rPr>
                <w:sz w:val="20"/>
                <w:szCs w:val="20"/>
                <w:vertAlign w:val="superscript"/>
              </w:rPr>
              <w:t xml:space="preserve">th  </w:t>
            </w:r>
            <w:r w:rsidRPr="00396B01">
              <w:rPr>
                <w:sz w:val="20"/>
                <w:szCs w:val="20"/>
              </w:rPr>
              <w:t>January 2001</w:t>
            </w:r>
          </w:p>
        </w:tc>
        <w:tc>
          <w:tcPr>
            <w:tcW w:w="450" w:type="dxa"/>
          </w:tcPr>
          <w:p w14:paraId="4E0F7D63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434A1AD4" w14:textId="77777777"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0CF40505" w14:textId="77777777" w:rsidR="00CD2FD2" w:rsidRPr="00997E86" w:rsidRDefault="00CD2FD2" w:rsidP="00CD2FD2"/>
        </w:tc>
      </w:tr>
      <w:tr w:rsidR="00164344" w:rsidRPr="00997E86" w14:paraId="68DFD902" w14:textId="77777777" w:rsidTr="00396B01">
        <w:trPr>
          <w:trHeight w:val="70"/>
        </w:trPr>
        <w:tc>
          <w:tcPr>
            <w:tcW w:w="3870" w:type="dxa"/>
            <w:gridSpan w:val="3"/>
          </w:tcPr>
          <w:p w14:paraId="7CD71D18" w14:textId="77777777" w:rsidR="00CD2FD2" w:rsidRPr="00396B01" w:rsidRDefault="00CD2FD2" w:rsidP="00CD2FD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638427D7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5FF94256" w14:textId="77777777"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7872D845" w14:textId="77777777" w:rsidR="00CD2FD2" w:rsidRPr="00997E86" w:rsidRDefault="00CD2FD2" w:rsidP="00CD2FD2"/>
        </w:tc>
      </w:tr>
      <w:tr w:rsidR="00164344" w:rsidRPr="00997E86" w14:paraId="013A5518" w14:textId="77777777" w:rsidTr="00396B01">
        <w:trPr>
          <w:trHeight w:val="70"/>
        </w:trPr>
        <w:tc>
          <w:tcPr>
            <w:tcW w:w="3870" w:type="dxa"/>
            <w:gridSpan w:val="3"/>
          </w:tcPr>
          <w:p w14:paraId="6E950B00" w14:textId="77777777" w:rsidR="00CD2FD2" w:rsidRPr="00396B01" w:rsidRDefault="00CD2FD2" w:rsidP="00CD2FD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66D3E0B4" w14:textId="77777777" w:rsidR="00CD2FD2" w:rsidRPr="00997E86" w:rsidRDefault="00CD2FD2" w:rsidP="00CD2FD2"/>
        </w:tc>
        <w:tc>
          <w:tcPr>
            <w:tcW w:w="6480" w:type="dxa"/>
            <w:tcBorders>
              <w:top w:val="single" w:sz="4" w:space="0" w:color="D9D9D9" w:themeColor="background1" w:themeShade="D9"/>
            </w:tcBorders>
          </w:tcPr>
          <w:p w14:paraId="69605432" w14:textId="77777777" w:rsidR="00CD2FD2" w:rsidRPr="00997E86" w:rsidRDefault="00CD2FD2" w:rsidP="00CD2FD2"/>
        </w:tc>
        <w:tc>
          <w:tcPr>
            <w:tcW w:w="20" w:type="dxa"/>
            <w:tcBorders>
              <w:top w:val="single" w:sz="4" w:space="0" w:color="D9D9D9" w:themeColor="background1" w:themeShade="D9"/>
            </w:tcBorders>
          </w:tcPr>
          <w:p w14:paraId="2F8AF734" w14:textId="77777777" w:rsidR="00CD2FD2" w:rsidRPr="00997E86" w:rsidRDefault="00CD2FD2" w:rsidP="00CD2FD2"/>
        </w:tc>
      </w:tr>
      <w:tr w:rsidR="00144072" w:rsidRPr="00997E86" w14:paraId="459E4F96" w14:textId="77777777" w:rsidTr="0089140B">
        <w:trPr>
          <w:gridAfter w:val="1"/>
          <w:wAfter w:w="20" w:type="dxa"/>
        </w:trPr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bookmarkStart w:id="0" w:name="_Hlk78280106" w:displacedByCustomXml="next"/>
          <w:sdt>
            <w:sdtPr>
              <w:id w:val="-2037806220"/>
              <w:placeholder>
                <w:docPart w:val="AF4C51A475784EFBBA9122F1BC38F1AB"/>
              </w:placeholder>
              <w:temporary/>
              <w:showingPlcHdr/>
              <w15:appearance w15:val="hidden"/>
            </w:sdtPr>
            <w:sdtEndPr/>
            <w:sdtContent>
              <w:p w14:paraId="35DF2CF8" w14:textId="77777777" w:rsidR="00144072" w:rsidRDefault="00144072" w:rsidP="00144072">
                <w:pPr>
                  <w:pStyle w:val="Heading1"/>
                </w:pPr>
                <w:r w:rsidRPr="00574A1B">
                  <w:rPr>
                    <w:color w:val="4E7BBF" w:themeColor="accent1" w:themeTint="99"/>
                  </w:rPr>
                  <w:t>Skills</w:t>
                </w:r>
              </w:p>
            </w:sdtContent>
          </w:sdt>
          <w:p w14:paraId="0ACEBD7B" w14:textId="3120A1D4" w:rsidR="00125741" w:rsidRPr="00D87A09" w:rsidRDefault="00125741" w:rsidP="00D87A09">
            <w:pPr>
              <w:pStyle w:val="Heading2"/>
              <w:rPr>
                <w:b/>
                <w:bCs/>
              </w:rPr>
            </w:pPr>
            <w:r w:rsidRPr="00D87A09">
              <w:rPr>
                <w:b/>
                <w:bCs/>
              </w:rPr>
              <w:t>C++</w:t>
            </w:r>
          </w:p>
          <w:p w14:paraId="6BBCDCED" w14:textId="77777777" w:rsidR="004169AF" w:rsidRPr="00D87A09" w:rsidRDefault="004169AF" w:rsidP="00D87A09">
            <w:pPr>
              <w:pStyle w:val="Heading2"/>
              <w:rPr>
                <w:b/>
                <w:bCs/>
              </w:rPr>
            </w:pPr>
            <w:r w:rsidRPr="00D87A09">
              <w:rPr>
                <w:b/>
                <w:bCs/>
              </w:rPr>
              <w:t>HTML</w:t>
            </w:r>
          </w:p>
          <w:p w14:paraId="34D305CB" w14:textId="64E7414C" w:rsidR="00125741" w:rsidRPr="00D87A09" w:rsidRDefault="00125741" w:rsidP="00D87A09">
            <w:pPr>
              <w:pStyle w:val="Heading2"/>
              <w:rPr>
                <w:b/>
                <w:bCs/>
              </w:rPr>
            </w:pPr>
            <w:r w:rsidRPr="00D87A09">
              <w:rPr>
                <w:b/>
                <w:bCs/>
              </w:rPr>
              <w:t>CSS</w:t>
            </w:r>
          </w:p>
          <w:p w14:paraId="104DAC48" w14:textId="252AF42A" w:rsidR="00125741" w:rsidRPr="00D87A09" w:rsidRDefault="00125741" w:rsidP="00D87A09">
            <w:pPr>
              <w:pStyle w:val="Heading2"/>
              <w:rPr>
                <w:b/>
                <w:bCs/>
              </w:rPr>
            </w:pPr>
            <w:r w:rsidRPr="00D87A09">
              <w:rPr>
                <w:b/>
                <w:bCs/>
              </w:rPr>
              <w:t>BOOTSTRAP</w:t>
            </w:r>
          </w:p>
          <w:p w14:paraId="565B92E3" w14:textId="6443681D" w:rsidR="004169AF" w:rsidRPr="00D87A09" w:rsidRDefault="004169AF" w:rsidP="00D87A09">
            <w:pPr>
              <w:pStyle w:val="Heading2"/>
              <w:rPr>
                <w:b/>
                <w:bCs/>
              </w:rPr>
            </w:pPr>
            <w:r w:rsidRPr="00D87A09">
              <w:rPr>
                <w:b/>
                <w:bCs/>
              </w:rPr>
              <w:t>JAVA – SCRIPT</w:t>
            </w:r>
          </w:p>
          <w:p w14:paraId="17BC4A06" w14:textId="77777777" w:rsidR="004169AF" w:rsidRPr="00D87A09" w:rsidRDefault="004169AF" w:rsidP="00D87A09">
            <w:pPr>
              <w:pStyle w:val="Heading2"/>
              <w:rPr>
                <w:b/>
                <w:bCs/>
              </w:rPr>
            </w:pPr>
            <w:r w:rsidRPr="00D87A09">
              <w:rPr>
                <w:b/>
                <w:bCs/>
              </w:rPr>
              <w:t>NODE – JS</w:t>
            </w:r>
          </w:p>
          <w:p w14:paraId="16D11C1C" w14:textId="14DE2CA7" w:rsidR="004169AF" w:rsidRPr="00D87A09" w:rsidRDefault="004169AF" w:rsidP="00D87A09">
            <w:pPr>
              <w:pStyle w:val="Heading2"/>
              <w:rPr>
                <w:b/>
                <w:bCs/>
              </w:rPr>
            </w:pPr>
            <w:r w:rsidRPr="00D87A09">
              <w:rPr>
                <w:b/>
                <w:bCs/>
              </w:rPr>
              <w:t>REACT – JS</w:t>
            </w:r>
            <w:r w:rsidR="00552A68">
              <w:rPr>
                <w:b/>
                <w:bCs/>
              </w:rPr>
              <w:t>.</w:t>
            </w:r>
          </w:p>
          <w:p w14:paraId="33553428" w14:textId="2B36D65E" w:rsidR="00230E12" w:rsidRPr="00552A68" w:rsidRDefault="00230E12" w:rsidP="00552A68">
            <w:pPr>
              <w:pStyle w:val="Heading2"/>
              <w:rPr>
                <w:b/>
                <w:bCs/>
              </w:rPr>
            </w:pPr>
          </w:p>
          <w:p w14:paraId="52B0212D" w14:textId="77777777" w:rsidR="004169AF" w:rsidRPr="004169AF" w:rsidRDefault="004169AF" w:rsidP="004169AF"/>
          <w:sdt>
            <w:sdtPr>
              <w:id w:val="434569950"/>
              <w:placeholder>
                <w:docPart w:val="F4E6DD4E60F6405DB0AA36048096DD71"/>
              </w:placeholder>
              <w:temporary/>
              <w:showingPlcHdr/>
              <w15:appearance w15:val="hidden"/>
            </w:sdtPr>
            <w:sdtEndPr/>
            <w:sdtContent>
              <w:p w14:paraId="4DE7C0EC" w14:textId="1CD32430" w:rsidR="008E2197" w:rsidRDefault="008E2197" w:rsidP="008E2197">
                <w:pPr>
                  <w:pStyle w:val="Heading1"/>
                </w:pPr>
                <w:r w:rsidRPr="00574A1B">
                  <w:rPr>
                    <w:color w:val="4E7BBF" w:themeColor="accent1" w:themeTint="99"/>
                  </w:rPr>
                  <w:t>Education</w:t>
                </w:r>
              </w:p>
            </w:sdtContent>
          </w:sdt>
          <w:p w14:paraId="4EE1092E" w14:textId="77777777" w:rsidR="008E2197" w:rsidRPr="008B2374" w:rsidRDefault="00D55EFC" w:rsidP="008E2197">
            <w:pPr>
              <w:pStyle w:val="Heading2"/>
              <w:rPr>
                <w:b/>
                <w:bCs/>
              </w:rPr>
            </w:pPr>
            <w:r w:rsidRPr="008B2374">
              <w:rPr>
                <w:b/>
                <w:bCs/>
              </w:rPr>
              <w:t xml:space="preserve">MCA ( </w:t>
            </w:r>
            <w:r w:rsidRPr="008B2374">
              <w:rPr>
                <w:b/>
                <w:bCs/>
                <w:sz w:val="18"/>
                <w:szCs w:val="22"/>
              </w:rPr>
              <w:t>Pursuing</w:t>
            </w:r>
            <w:r w:rsidRPr="008B2374">
              <w:rPr>
                <w:b/>
                <w:bCs/>
              </w:rPr>
              <w:t xml:space="preserve"> )</w:t>
            </w:r>
          </w:p>
          <w:p w14:paraId="2A2A15AF" w14:textId="77777777" w:rsidR="00552F9B" w:rsidRPr="00D87A09" w:rsidRDefault="00D55EFC" w:rsidP="00552F9B">
            <w:pPr>
              <w:pStyle w:val="Heading4"/>
              <w:rPr>
                <w:i w:val="0"/>
                <w:iCs w:val="0"/>
              </w:rPr>
            </w:pPr>
            <w:r w:rsidRPr="00D87A09">
              <w:rPr>
                <w:rFonts w:ascii="Times New Roman" w:hAnsi="Times New Roman" w:cs="Times New Roman"/>
                <w:i w:val="0"/>
                <w:iCs w:val="0"/>
              </w:rPr>
              <w:t xml:space="preserve">Rajasthan institute of engineering &amp; technology College, </w:t>
            </w:r>
            <w:proofErr w:type="spellStart"/>
            <w:r w:rsidRPr="00D87A09">
              <w:rPr>
                <w:rFonts w:ascii="Times New Roman" w:hAnsi="Times New Roman" w:cs="Times New Roman"/>
                <w:i w:val="0"/>
                <w:iCs w:val="0"/>
              </w:rPr>
              <w:t>Bhakrota</w:t>
            </w:r>
            <w:proofErr w:type="spellEnd"/>
            <w:r w:rsidRPr="00D87A09">
              <w:rPr>
                <w:rFonts w:ascii="Times New Roman" w:hAnsi="Times New Roman" w:cs="Times New Roman"/>
                <w:i w:val="0"/>
                <w:iCs w:val="0"/>
              </w:rPr>
              <w:t>, Jaipur</w:t>
            </w:r>
            <w:r w:rsidR="00434D80" w:rsidRPr="00D87A09">
              <w:rPr>
                <w:rFonts w:ascii="Times New Roman" w:hAnsi="Times New Roman" w:cs="Times New Roman"/>
                <w:i w:val="0"/>
                <w:iCs w:val="0"/>
              </w:rPr>
              <w:t>, Rajasthan.</w:t>
            </w:r>
          </w:p>
          <w:p w14:paraId="2B8EAA99" w14:textId="77777777" w:rsidR="00552F9B" w:rsidRPr="00D87A09" w:rsidRDefault="00D55EFC" w:rsidP="00552F9B">
            <w:r w:rsidRPr="00D87A09">
              <w:t>2020 - 2022</w:t>
            </w:r>
          </w:p>
          <w:p w14:paraId="1B338920" w14:textId="77777777" w:rsidR="00552F9B" w:rsidRPr="008B2374" w:rsidRDefault="00D55EFC" w:rsidP="00552F9B">
            <w:pPr>
              <w:pStyle w:val="Heading2"/>
              <w:rPr>
                <w:b/>
                <w:bCs/>
              </w:rPr>
            </w:pPr>
            <w:r w:rsidRPr="008B2374">
              <w:rPr>
                <w:b/>
                <w:bCs/>
              </w:rPr>
              <w:t xml:space="preserve">BCA ( </w:t>
            </w:r>
            <w:r w:rsidRPr="008B2374">
              <w:rPr>
                <w:b/>
                <w:bCs/>
                <w:sz w:val="18"/>
                <w:szCs w:val="22"/>
              </w:rPr>
              <w:t>Graduated</w:t>
            </w:r>
            <w:r w:rsidRPr="008B2374">
              <w:rPr>
                <w:b/>
                <w:bCs/>
              </w:rPr>
              <w:t xml:space="preserve"> )</w:t>
            </w:r>
          </w:p>
          <w:p w14:paraId="2320466D" w14:textId="77777777" w:rsidR="00552F9B" w:rsidRPr="00D87A09" w:rsidRDefault="00D55EFC" w:rsidP="00552F9B">
            <w:pPr>
              <w:pStyle w:val="Heading4"/>
              <w:rPr>
                <w:i w:val="0"/>
                <w:iCs w:val="0"/>
              </w:rPr>
            </w:pPr>
            <w:proofErr w:type="spellStart"/>
            <w:r w:rsidRPr="00D87A09">
              <w:rPr>
                <w:i w:val="0"/>
                <w:iCs w:val="0"/>
              </w:rPr>
              <w:t>Aryabhatta</w:t>
            </w:r>
            <w:proofErr w:type="spellEnd"/>
            <w:r w:rsidRPr="00D87A09">
              <w:rPr>
                <w:i w:val="0"/>
                <w:iCs w:val="0"/>
              </w:rPr>
              <w:t xml:space="preserve"> group of collages. Ajmer, Rajasthan.</w:t>
            </w:r>
          </w:p>
          <w:p w14:paraId="283A871C" w14:textId="77777777" w:rsidR="00552F9B" w:rsidRPr="00434D80" w:rsidRDefault="00D55EFC" w:rsidP="00552F9B">
            <w:pPr>
              <w:rPr>
                <w:rFonts w:ascii="Times New Roman" w:hAnsi="Times New Roman" w:cs="Times New Roman"/>
              </w:rPr>
            </w:pPr>
            <w:r w:rsidRPr="00D87A09">
              <w:t xml:space="preserve">2017 </w:t>
            </w:r>
            <w:r w:rsidR="00434D80" w:rsidRPr="00D87A09">
              <w:t>–</w:t>
            </w:r>
            <w:r w:rsidRPr="00D87A09">
              <w:t xml:space="preserve"> 2020</w:t>
            </w:r>
            <w:r w:rsidR="00434D80">
              <w:t xml:space="preserve">                                               </w:t>
            </w:r>
            <w:r w:rsidR="00434D80" w:rsidRPr="00434D80">
              <w:rPr>
                <w:rFonts w:ascii="Times New Roman" w:hAnsi="Times New Roman" w:cs="Times New Roman"/>
                <w:b/>
                <w:bCs/>
              </w:rPr>
              <w:t>68.50%</w:t>
            </w:r>
          </w:p>
          <w:p w14:paraId="685E09E5" w14:textId="77777777" w:rsidR="00552F9B" w:rsidRPr="008B2374" w:rsidRDefault="00434D80" w:rsidP="00552F9B">
            <w:pPr>
              <w:pStyle w:val="Heading2"/>
              <w:rPr>
                <w:b/>
                <w:bCs/>
              </w:rPr>
            </w:pPr>
            <w:r w:rsidRPr="008B2374">
              <w:rPr>
                <w:b/>
                <w:bCs/>
              </w:rPr>
              <w:t>INTERMEDIATE</w:t>
            </w:r>
          </w:p>
          <w:p w14:paraId="7AAE9664" w14:textId="77777777" w:rsidR="00552F9B" w:rsidRPr="00D87A09" w:rsidRDefault="00434D80" w:rsidP="00552F9B">
            <w:pPr>
              <w:pStyle w:val="Heading4"/>
              <w:rPr>
                <w:i w:val="0"/>
                <w:iCs w:val="0"/>
              </w:rPr>
            </w:pPr>
            <w:r w:rsidRPr="00D87A09">
              <w:rPr>
                <w:i w:val="0"/>
                <w:iCs w:val="0"/>
              </w:rPr>
              <w:t xml:space="preserve">SNS School, </w:t>
            </w:r>
            <w:proofErr w:type="spellStart"/>
            <w:r w:rsidRPr="00D87A09">
              <w:rPr>
                <w:i w:val="0"/>
                <w:iCs w:val="0"/>
              </w:rPr>
              <w:t>Merta</w:t>
            </w:r>
            <w:proofErr w:type="spellEnd"/>
            <w:r w:rsidRPr="00D87A09">
              <w:rPr>
                <w:i w:val="0"/>
                <w:iCs w:val="0"/>
              </w:rPr>
              <w:t xml:space="preserve"> city, </w:t>
            </w:r>
            <w:proofErr w:type="spellStart"/>
            <w:r w:rsidRPr="00D87A09">
              <w:rPr>
                <w:i w:val="0"/>
                <w:iCs w:val="0"/>
              </w:rPr>
              <w:t>Nagaur</w:t>
            </w:r>
            <w:proofErr w:type="spellEnd"/>
            <w:r w:rsidRPr="00D87A09">
              <w:rPr>
                <w:i w:val="0"/>
                <w:iCs w:val="0"/>
              </w:rPr>
              <w:t>, Rajasthan.</w:t>
            </w:r>
          </w:p>
          <w:p w14:paraId="16CC725E" w14:textId="77777777" w:rsidR="00552F9B" w:rsidRPr="00552F9B" w:rsidRDefault="00434D80" w:rsidP="00552F9B">
            <w:r w:rsidRPr="00D87A09">
              <w:t>2016 – 2017</w:t>
            </w:r>
            <w:r>
              <w:t xml:space="preserve">                                               </w:t>
            </w:r>
            <w:r w:rsidRPr="00434D80">
              <w:rPr>
                <w:rFonts w:ascii="Times New Roman" w:hAnsi="Times New Roman" w:cs="Times New Roman"/>
                <w:b/>
                <w:bCs/>
              </w:rPr>
              <w:t>74.40%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3C4C3353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</w:tcPr>
          <w:p w14:paraId="1016D0F0" w14:textId="45DFAED9" w:rsidR="00164344" w:rsidRDefault="006941E4" w:rsidP="00164344">
            <w:pPr>
              <w:pStyle w:val="Heading1"/>
              <w:rPr>
                <w:color w:val="4E7BBF" w:themeColor="accent1" w:themeTint="99"/>
              </w:rPr>
            </w:pPr>
            <w:r w:rsidRPr="008B2374">
              <w:rPr>
                <w:color w:val="4E7BBF" w:themeColor="accent1" w:themeTint="99"/>
              </w:rPr>
              <w:t>ACADMIC PROJECTS</w:t>
            </w:r>
          </w:p>
          <w:p w14:paraId="0E38C920" w14:textId="7351CB20" w:rsidR="00164344" w:rsidRPr="00D87A09" w:rsidRDefault="004169AF" w:rsidP="004169AF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D87A0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NAGAR-PALIKA COMPLAINT WEBPORTAL ( IN PROCESS ) </w:t>
            </w:r>
          </w:p>
          <w:p w14:paraId="23EA8F8D" w14:textId="51427E42" w:rsidR="004169AF" w:rsidRPr="00D87A09" w:rsidRDefault="004169AF" w:rsidP="004169AF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0"/>
                <w:szCs w:val="20"/>
              </w:rPr>
            </w:pPr>
            <w:r w:rsidRPr="00D87A09">
              <w:rPr>
                <w:rFonts w:asciiTheme="minorHAnsi" w:hAnsiTheme="minorHAnsi"/>
                <w:sz w:val="20"/>
                <w:szCs w:val="20"/>
              </w:rPr>
              <w:t xml:space="preserve">Web – portal for municipal </w:t>
            </w:r>
            <w:proofErr w:type="spellStart"/>
            <w:r w:rsidRPr="00D87A09">
              <w:rPr>
                <w:rFonts w:asciiTheme="minorHAnsi" w:hAnsiTheme="minorHAnsi"/>
                <w:sz w:val="20"/>
                <w:szCs w:val="20"/>
              </w:rPr>
              <w:t>coorporations</w:t>
            </w:r>
            <w:proofErr w:type="spellEnd"/>
            <w:r w:rsidRPr="00D87A09">
              <w:rPr>
                <w:rFonts w:asciiTheme="minorHAnsi" w:hAnsiTheme="minorHAnsi"/>
                <w:sz w:val="20"/>
                <w:szCs w:val="20"/>
              </w:rPr>
              <w:t xml:space="preserve"> to cope with </w:t>
            </w:r>
            <w:r w:rsidR="00396B01" w:rsidRPr="00D87A09">
              <w:rPr>
                <w:rFonts w:asciiTheme="minorHAnsi" w:hAnsiTheme="minorHAnsi"/>
                <w:sz w:val="20"/>
                <w:szCs w:val="20"/>
              </w:rPr>
              <w:t>citizen complaints from different areas to improve their working.</w:t>
            </w:r>
          </w:p>
          <w:p w14:paraId="7EF29858" w14:textId="65866053" w:rsidR="00396B01" w:rsidRPr="00D87A09" w:rsidRDefault="00396B01" w:rsidP="004169AF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0"/>
                <w:szCs w:val="20"/>
              </w:rPr>
            </w:pPr>
            <w:r w:rsidRPr="00D87A09">
              <w:rPr>
                <w:rFonts w:asciiTheme="minorHAnsi" w:hAnsiTheme="minorHAnsi"/>
                <w:sz w:val="20"/>
                <w:szCs w:val="20"/>
              </w:rPr>
              <w:t xml:space="preserve">A initiative OF </w:t>
            </w:r>
            <w:proofErr w:type="spellStart"/>
            <w:r w:rsidRPr="00D87A09">
              <w:rPr>
                <w:rFonts w:asciiTheme="minorHAnsi" w:hAnsiTheme="minorHAnsi"/>
                <w:sz w:val="20"/>
                <w:szCs w:val="20"/>
              </w:rPr>
              <w:t>Swach</w:t>
            </w:r>
            <w:proofErr w:type="spellEnd"/>
            <w:r w:rsidRPr="00D87A09">
              <w:rPr>
                <w:rFonts w:asciiTheme="minorHAnsi" w:hAnsiTheme="minorHAnsi"/>
                <w:sz w:val="20"/>
                <w:szCs w:val="20"/>
              </w:rPr>
              <w:t xml:space="preserve"> Bharat </w:t>
            </w:r>
            <w:proofErr w:type="spellStart"/>
            <w:r w:rsidRPr="00D87A09">
              <w:rPr>
                <w:rFonts w:asciiTheme="minorHAnsi" w:hAnsiTheme="minorHAnsi"/>
                <w:sz w:val="20"/>
                <w:szCs w:val="20"/>
              </w:rPr>
              <w:t>Abhiyan</w:t>
            </w:r>
            <w:proofErr w:type="spellEnd"/>
            <w:r w:rsidRPr="00D87A09">
              <w:rPr>
                <w:rFonts w:asciiTheme="minorHAnsi" w:hAnsiTheme="minorHAnsi"/>
                <w:sz w:val="20"/>
                <w:szCs w:val="20"/>
              </w:rPr>
              <w:t xml:space="preserve"> and Make In India.</w:t>
            </w:r>
          </w:p>
          <w:p w14:paraId="6F2A335B" w14:textId="64FC471A" w:rsidR="00396B01" w:rsidRPr="00D87A09" w:rsidRDefault="00396B01" w:rsidP="00396B01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D87A09">
              <w:rPr>
                <w:rFonts w:asciiTheme="minorHAnsi" w:hAnsiTheme="minorHAnsi"/>
                <w:b/>
                <w:bCs/>
                <w:sz w:val="20"/>
                <w:szCs w:val="20"/>
              </w:rPr>
              <w:t>JOB PORTAL</w:t>
            </w:r>
          </w:p>
          <w:p w14:paraId="3D409320" w14:textId="06970DFE" w:rsidR="00396B01" w:rsidRPr="00D87A09" w:rsidRDefault="00396B01" w:rsidP="00396B01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87A09">
              <w:rPr>
                <w:rFonts w:asciiTheme="minorHAnsi" w:hAnsiTheme="minorHAnsi"/>
                <w:sz w:val="20"/>
                <w:szCs w:val="20"/>
              </w:rPr>
              <w:t>Acadmic</w:t>
            </w:r>
            <w:proofErr w:type="spellEnd"/>
            <w:r w:rsidRPr="00D87A09">
              <w:rPr>
                <w:rFonts w:asciiTheme="minorHAnsi" w:hAnsiTheme="minorHAnsi"/>
                <w:sz w:val="20"/>
                <w:szCs w:val="20"/>
              </w:rPr>
              <w:t xml:space="preserve"> project of BCA. </w:t>
            </w:r>
          </w:p>
          <w:p w14:paraId="6C008211" w14:textId="5EE4B911" w:rsidR="00396B01" w:rsidRPr="00D87A09" w:rsidRDefault="00396B01" w:rsidP="00396B01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sz w:val="20"/>
                <w:szCs w:val="20"/>
              </w:rPr>
            </w:pPr>
            <w:r w:rsidRPr="00D87A09">
              <w:rPr>
                <w:rFonts w:asciiTheme="minorHAnsi" w:hAnsiTheme="minorHAnsi"/>
                <w:sz w:val="20"/>
                <w:szCs w:val="20"/>
              </w:rPr>
              <w:t xml:space="preserve">A three phase project for company, job seekers and admin. </w:t>
            </w:r>
          </w:p>
          <w:p w14:paraId="396B97A7" w14:textId="1DE08B9F" w:rsidR="00396B01" w:rsidRPr="00D87A09" w:rsidRDefault="00396B01" w:rsidP="00396B01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D87A09">
              <w:rPr>
                <w:rFonts w:asciiTheme="minorHAnsi" w:hAnsiTheme="minorHAnsi"/>
                <w:b/>
                <w:bCs/>
                <w:sz w:val="20"/>
                <w:szCs w:val="20"/>
              </w:rPr>
              <w:t>Quiz game</w:t>
            </w:r>
          </w:p>
          <w:p w14:paraId="4A590869" w14:textId="6C220342" w:rsidR="005B2E94" w:rsidRPr="00D87A09" w:rsidRDefault="005B2E94" w:rsidP="005B2E94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sz w:val="20"/>
                <w:szCs w:val="20"/>
              </w:rPr>
            </w:pPr>
            <w:r w:rsidRPr="00D87A09">
              <w:rPr>
                <w:rFonts w:asciiTheme="minorHAnsi" w:hAnsiTheme="minorHAnsi"/>
                <w:sz w:val="20"/>
                <w:szCs w:val="20"/>
              </w:rPr>
              <w:t>Project formed using C++</w:t>
            </w:r>
          </w:p>
          <w:p w14:paraId="774E8BB6" w14:textId="04C9AB8E" w:rsidR="00A6425D" w:rsidRPr="00D87A09" w:rsidRDefault="005B2E94" w:rsidP="005B2E94">
            <w:pPr>
              <w:pStyle w:val="ListBullet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D87A09">
              <w:rPr>
                <w:sz w:val="20"/>
                <w:szCs w:val="20"/>
              </w:rPr>
              <w:t xml:space="preserve">Contains standard layout of a basic quiz game </w:t>
            </w:r>
          </w:p>
          <w:p w14:paraId="1B52BCA2" w14:textId="77777777" w:rsidR="008B2374" w:rsidRPr="008B2374" w:rsidRDefault="008B2374" w:rsidP="008B2374">
            <w:pPr>
              <w:pStyle w:val="Heading1"/>
              <w:rPr>
                <w:color w:val="4E7BBF" w:themeColor="accent1" w:themeTint="99"/>
              </w:rPr>
            </w:pPr>
            <w:r w:rsidRPr="008B2374">
              <w:rPr>
                <w:color w:val="4E7BBF" w:themeColor="accent1" w:themeTint="99"/>
              </w:rPr>
              <w:t>certification</w:t>
            </w:r>
          </w:p>
          <w:p w14:paraId="501B4713" w14:textId="77777777" w:rsidR="00A6425D" w:rsidRPr="005B2E94" w:rsidRDefault="008B2374" w:rsidP="005B2E94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5B2E94">
              <w:rPr>
                <w:b/>
                <w:bCs/>
                <w:color w:val="0E1828" w:themeColor="accent1" w:themeShade="80"/>
                <w:sz w:val="20"/>
                <w:szCs w:val="20"/>
              </w:rPr>
              <w:t xml:space="preserve">REACT </w:t>
            </w:r>
            <w:r w:rsidR="00173256" w:rsidRPr="005B2E94">
              <w:rPr>
                <w:b/>
                <w:bCs/>
                <w:color w:val="0E1828" w:themeColor="accent1" w:themeShade="80"/>
                <w:sz w:val="20"/>
                <w:szCs w:val="20"/>
              </w:rPr>
              <w:t>– JS</w:t>
            </w:r>
            <w:r w:rsidR="00173256" w:rsidRPr="005B2E94">
              <w:rPr>
                <w:color w:val="0E1828" w:themeColor="accent1" w:themeShade="80"/>
                <w:sz w:val="20"/>
                <w:szCs w:val="20"/>
              </w:rPr>
              <w:t xml:space="preserve"> </w:t>
            </w:r>
            <w:r w:rsidR="00173256" w:rsidRPr="005B2E94">
              <w:rPr>
                <w:sz w:val="16"/>
                <w:szCs w:val="16"/>
              </w:rPr>
              <w:t>(Google</w:t>
            </w:r>
            <w:r w:rsidR="00173256" w:rsidRPr="005B2E94">
              <w:rPr>
                <w:rFonts w:cs="Times New Roman"/>
                <w:sz w:val="16"/>
                <w:szCs w:val="16"/>
              </w:rPr>
              <w:t xml:space="preserve"> Developer Group BIT MESRA &amp; Shape-AI</w:t>
            </w:r>
            <w:r w:rsidR="00173256" w:rsidRPr="005B2E94">
              <w:rPr>
                <w:sz w:val="16"/>
                <w:szCs w:val="16"/>
              </w:rPr>
              <w:t>)</w:t>
            </w:r>
          </w:p>
          <w:p w14:paraId="418294E5" w14:textId="77777777" w:rsidR="00173256" w:rsidRPr="005B2E94" w:rsidRDefault="00173256" w:rsidP="005B2E94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5B2E94">
              <w:rPr>
                <w:b/>
                <w:bCs/>
                <w:color w:val="0E1828" w:themeColor="accent1" w:themeShade="80"/>
                <w:sz w:val="20"/>
                <w:szCs w:val="20"/>
              </w:rPr>
              <w:t>BOOTSTRAP</w:t>
            </w:r>
            <w:r w:rsidRPr="005B2E94">
              <w:rPr>
                <w:sz w:val="20"/>
                <w:szCs w:val="20"/>
              </w:rPr>
              <w:t xml:space="preserve"> </w:t>
            </w:r>
            <w:r w:rsidRPr="005B2E94">
              <w:rPr>
                <w:sz w:val="16"/>
                <w:szCs w:val="16"/>
              </w:rPr>
              <w:t>(Google</w:t>
            </w:r>
            <w:r w:rsidRPr="005B2E94">
              <w:rPr>
                <w:rFonts w:cs="Times New Roman"/>
                <w:sz w:val="16"/>
                <w:szCs w:val="16"/>
              </w:rPr>
              <w:t xml:space="preserve"> Developer Group BIT MESRA &amp; Shape-AI</w:t>
            </w:r>
            <w:r w:rsidRPr="005B2E94">
              <w:rPr>
                <w:sz w:val="16"/>
                <w:szCs w:val="16"/>
              </w:rPr>
              <w:t>)</w:t>
            </w:r>
          </w:p>
          <w:p w14:paraId="4996EBBC" w14:textId="77777777" w:rsidR="00173256" w:rsidRPr="005B2E94" w:rsidRDefault="00173256" w:rsidP="005B2E94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5B2E94">
              <w:rPr>
                <w:b/>
                <w:bCs/>
                <w:color w:val="0E1828" w:themeColor="accent1" w:themeShade="80"/>
                <w:sz w:val="20"/>
                <w:szCs w:val="20"/>
              </w:rPr>
              <w:t>Node – JS</w:t>
            </w:r>
            <w:r w:rsidRPr="005B2E94">
              <w:rPr>
                <w:color w:val="C00000"/>
                <w:sz w:val="20"/>
                <w:szCs w:val="20"/>
              </w:rPr>
              <w:t xml:space="preserve"> </w:t>
            </w:r>
            <w:r w:rsidRPr="005B2E94">
              <w:rPr>
                <w:sz w:val="16"/>
                <w:szCs w:val="16"/>
              </w:rPr>
              <w:t>(Google</w:t>
            </w:r>
            <w:r w:rsidRPr="005B2E94">
              <w:rPr>
                <w:rFonts w:cs="Times New Roman"/>
                <w:sz w:val="16"/>
                <w:szCs w:val="16"/>
              </w:rPr>
              <w:t xml:space="preserve"> Developer Group BIT MESRA &amp; Shape-AI</w:t>
            </w:r>
            <w:r w:rsidRPr="005B2E94">
              <w:rPr>
                <w:sz w:val="16"/>
                <w:szCs w:val="16"/>
              </w:rPr>
              <w:t>)</w:t>
            </w:r>
          </w:p>
          <w:p w14:paraId="3DDE5D45" w14:textId="77777777" w:rsidR="00173256" w:rsidRDefault="00173256" w:rsidP="00173256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16ACEEF8" w14:textId="77777777" w:rsidR="00A6425D" w:rsidRPr="00615047" w:rsidRDefault="00615047" w:rsidP="00615047">
            <w:pPr>
              <w:pStyle w:val="Heading1"/>
              <w:rPr>
                <w:rStyle w:val="JobDescriptionChar"/>
                <w:color w:val="4E7BBF" w:themeColor="accent1" w:themeTint="99"/>
              </w:rPr>
            </w:pPr>
            <w:r>
              <w:rPr>
                <w:color w:val="4E7BBF" w:themeColor="accent1" w:themeTint="99"/>
              </w:rPr>
              <w:t>TECHNICAL EXPERTISE</w:t>
            </w:r>
          </w:p>
          <w:p w14:paraId="03585DD7" w14:textId="77777777" w:rsidR="00A6425D" w:rsidRPr="005B2E94" w:rsidRDefault="00615047" w:rsidP="005B2E94">
            <w:pPr>
              <w:pStyle w:val="ListBullet"/>
              <w:spacing w:line="240" w:lineRule="auto"/>
              <w:rPr>
                <w:b/>
                <w:bCs/>
                <w:color w:val="0E1828" w:themeColor="accent1" w:themeShade="80"/>
                <w:sz w:val="20"/>
                <w:szCs w:val="20"/>
              </w:rPr>
            </w:pPr>
            <w:r w:rsidRPr="005B2E94">
              <w:rPr>
                <w:b/>
                <w:bCs/>
                <w:color w:val="0E1828" w:themeColor="accent1" w:themeShade="80"/>
                <w:sz w:val="20"/>
                <w:szCs w:val="20"/>
              </w:rPr>
              <w:t>MS – Office</w:t>
            </w:r>
          </w:p>
          <w:p w14:paraId="7014A7FE" w14:textId="77777777" w:rsidR="00615047" w:rsidRPr="005B2E94" w:rsidRDefault="00615047" w:rsidP="005B2E94">
            <w:pPr>
              <w:pStyle w:val="ListBullet"/>
              <w:spacing w:line="240" w:lineRule="auto"/>
              <w:rPr>
                <w:b/>
                <w:bCs/>
                <w:color w:val="0E1828" w:themeColor="accent1" w:themeShade="80"/>
                <w:sz w:val="20"/>
                <w:szCs w:val="20"/>
              </w:rPr>
            </w:pPr>
            <w:r w:rsidRPr="005B2E94">
              <w:rPr>
                <w:b/>
                <w:bCs/>
                <w:color w:val="0E1828" w:themeColor="accent1" w:themeShade="80"/>
                <w:sz w:val="20"/>
                <w:szCs w:val="20"/>
              </w:rPr>
              <w:t xml:space="preserve">WINDOWS </w:t>
            </w:r>
          </w:p>
          <w:p w14:paraId="637D9F87" w14:textId="77777777" w:rsidR="00615047" w:rsidRPr="005B2E94" w:rsidRDefault="00615047" w:rsidP="005B2E94">
            <w:pPr>
              <w:pStyle w:val="ListBullet"/>
              <w:spacing w:line="240" w:lineRule="auto"/>
              <w:rPr>
                <w:b/>
                <w:bCs/>
                <w:color w:val="0E1828" w:themeColor="accent1" w:themeShade="80"/>
                <w:sz w:val="20"/>
                <w:szCs w:val="20"/>
              </w:rPr>
            </w:pPr>
            <w:r w:rsidRPr="005B2E94">
              <w:rPr>
                <w:b/>
                <w:bCs/>
                <w:color w:val="0E1828" w:themeColor="accent1" w:themeShade="80"/>
                <w:sz w:val="20"/>
                <w:szCs w:val="20"/>
              </w:rPr>
              <w:t>LIBRE Office</w:t>
            </w:r>
          </w:p>
          <w:p w14:paraId="655DD961" w14:textId="77777777" w:rsidR="00615047" w:rsidRPr="005B2E94" w:rsidRDefault="00615047" w:rsidP="005B2E94">
            <w:pPr>
              <w:pStyle w:val="ListBullet"/>
              <w:spacing w:line="240" w:lineRule="auto"/>
              <w:rPr>
                <w:b/>
                <w:bCs/>
                <w:color w:val="0E1828" w:themeColor="accent1" w:themeShade="80"/>
                <w:sz w:val="20"/>
                <w:szCs w:val="20"/>
              </w:rPr>
            </w:pPr>
            <w:r w:rsidRPr="005B2E94">
              <w:rPr>
                <w:b/>
                <w:bCs/>
                <w:color w:val="0E1828" w:themeColor="accent1" w:themeShade="80"/>
                <w:sz w:val="20"/>
                <w:szCs w:val="20"/>
              </w:rPr>
              <w:t>UBUNTU 20 (</w:t>
            </w:r>
            <w:r w:rsidR="00DD3B08" w:rsidRPr="005B2E94">
              <w:rPr>
                <w:b/>
                <w:bCs/>
                <w:color w:val="0E1828" w:themeColor="accent1" w:themeShade="80"/>
                <w:sz w:val="20"/>
                <w:szCs w:val="20"/>
              </w:rPr>
              <w:t>Learning)</w:t>
            </w:r>
          </w:p>
          <w:p w14:paraId="5C69482F" w14:textId="77777777" w:rsidR="00615047" w:rsidRDefault="00615047" w:rsidP="00615047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4E032D22" w14:textId="77777777" w:rsidR="00615047" w:rsidRDefault="008329FA" w:rsidP="005B2E94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b/>
                <w:bCs/>
              </w:rPr>
            </w:pPr>
            <w:r w:rsidRPr="008329FA">
              <w:rPr>
                <w:b/>
                <w:bCs/>
              </w:rPr>
              <w:t>I hereby declare that the above-mentioned information is correct up to my knowledge and I bear the responsibility for the correctness of the above – mentioned particulars.</w:t>
            </w:r>
            <w:r>
              <w:rPr>
                <w:b/>
                <w:bCs/>
              </w:rPr>
              <w:t xml:space="preserve">                                                            </w:t>
            </w:r>
          </w:p>
          <w:p w14:paraId="6AE74711" w14:textId="77777777" w:rsidR="008329FA" w:rsidRPr="00DD3B08" w:rsidRDefault="008329FA" w:rsidP="00DD3B08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</w:t>
            </w:r>
            <w:r w:rsidRPr="00DD3B08">
              <w:rPr>
                <w:b/>
                <w:bCs/>
              </w:rPr>
              <w:t xml:space="preserve"> </w:t>
            </w:r>
            <w:r w:rsidRPr="00DD3B08">
              <w:rPr>
                <w:rFonts w:ascii="Times New Roman" w:hAnsi="Times New Roman" w:cs="Times New Roman"/>
              </w:rPr>
              <w:t>DHEERAJ GEHLOT</w:t>
            </w:r>
          </w:p>
        </w:tc>
      </w:tr>
      <w:bookmarkEnd w:id="0"/>
    </w:tbl>
    <w:p w14:paraId="6560036F" w14:textId="0201C264" w:rsidR="005A20B8" w:rsidRDefault="005A20B8"/>
    <w:sectPr w:rsidR="005A20B8" w:rsidSect="00C777FF">
      <w:headerReference w:type="default" r:id="rId28"/>
      <w:footerReference w:type="default" r:id="rId29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3578" w14:textId="77777777" w:rsidR="004A2358" w:rsidRDefault="004A2358" w:rsidP="00B21D64">
      <w:pPr>
        <w:spacing w:after="0" w:line="240" w:lineRule="auto"/>
      </w:pPr>
      <w:r>
        <w:separator/>
      </w:r>
    </w:p>
  </w:endnote>
  <w:endnote w:type="continuationSeparator" w:id="0">
    <w:p w14:paraId="536A8599" w14:textId="77777777" w:rsidR="004A2358" w:rsidRDefault="004A235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B0D9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109A6" wp14:editId="679C265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D80CA7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A1DC6" w14:textId="77777777" w:rsidR="004A2358" w:rsidRDefault="004A2358" w:rsidP="00B21D64">
      <w:pPr>
        <w:spacing w:after="0" w:line="240" w:lineRule="auto"/>
      </w:pPr>
      <w:r>
        <w:separator/>
      </w:r>
    </w:p>
  </w:footnote>
  <w:footnote w:type="continuationSeparator" w:id="0">
    <w:p w14:paraId="1F87FB27" w14:textId="77777777" w:rsidR="004A2358" w:rsidRDefault="004A235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927D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D9228BB" wp14:editId="3B31421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F1DC52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F7C3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80243"/>
    <w:multiLevelType w:val="hybridMultilevel"/>
    <w:tmpl w:val="C164BD38"/>
    <w:lvl w:ilvl="0" w:tplc="D47AC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27736"/>
    <w:multiLevelType w:val="hybridMultilevel"/>
    <w:tmpl w:val="1874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B0E0F"/>
    <w:multiLevelType w:val="hybridMultilevel"/>
    <w:tmpl w:val="13E6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11F68"/>
    <w:multiLevelType w:val="hybridMultilevel"/>
    <w:tmpl w:val="E08CE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CF2105"/>
    <w:multiLevelType w:val="multilevel"/>
    <w:tmpl w:val="9D984FD2"/>
    <w:numStyleLink w:val="BullettedList"/>
  </w:abstractNum>
  <w:abstractNum w:abstractNumId="8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AC0223"/>
    <w:multiLevelType w:val="hybridMultilevel"/>
    <w:tmpl w:val="6E0C3C6E"/>
    <w:lvl w:ilvl="0" w:tplc="D47ACD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A345D1"/>
    <w:multiLevelType w:val="hybridMultilevel"/>
    <w:tmpl w:val="A27A8A1E"/>
    <w:lvl w:ilvl="0" w:tplc="D47ACD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486AFB"/>
    <w:multiLevelType w:val="hybridMultilevel"/>
    <w:tmpl w:val="A4EEDBAA"/>
    <w:lvl w:ilvl="0" w:tplc="D47AC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9298C"/>
    <w:multiLevelType w:val="hybridMultilevel"/>
    <w:tmpl w:val="51EC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580184"/>
    <w:multiLevelType w:val="hybridMultilevel"/>
    <w:tmpl w:val="0F384436"/>
    <w:lvl w:ilvl="0" w:tplc="D47ACD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DF4EE3"/>
    <w:multiLevelType w:val="hybridMultilevel"/>
    <w:tmpl w:val="34BC99C6"/>
    <w:lvl w:ilvl="0" w:tplc="D47ACD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00CFF"/>
    <w:multiLevelType w:val="hybridMultilevel"/>
    <w:tmpl w:val="9E8E3ABC"/>
    <w:lvl w:ilvl="0" w:tplc="D47AC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6"/>
  </w:num>
  <w:num w:numId="5">
    <w:abstractNumId w:val="8"/>
  </w:num>
  <w:num w:numId="6">
    <w:abstractNumId w:val="15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  <w:num w:numId="11">
    <w:abstractNumId w:val="14"/>
  </w:num>
  <w:num w:numId="12">
    <w:abstractNumId w:val="3"/>
  </w:num>
  <w:num w:numId="13">
    <w:abstractNumId w:val="18"/>
  </w:num>
  <w:num w:numId="14">
    <w:abstractNumId w:val="1"/>
  </w:num>
  <w:num w:numId="15">
    <w:abstractNumId w:val="13"/>
  </w:num>
  <w:num w:numId="16">
    <w:abstractNumId w:val="19"/>
  </w:num>
  <w:num w:numId="17">
    <w:abstractNumId w:val="5"/>
  </w:num>
  <w:num w:numId="18">
    <w:abstractNumId w:val="10"/>
  </w:num>
  <w:num w:numId="19">
    <w:abstractNumId w:val="17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A4"/>
    <w:rsid w:val="000161E1"/>
    <w:rsid w:val="00021303"/>
    <w:rsid w:val="0006235C"/>
    <w:rsid w:val="00107E81"/>
    <w:rsid w:val="00125741"/>
    <w:rsid w:val="001335CB"/>
    <w:rsid w:val="00144072"/>
    <w:rsid w:val="00164344"/>
    <w:rsid w:val="00173256"/>
    <w:rsid w:val="0021475C"/>
    <w:rsid w:val="00230E12"/>
    <w:rsid w:val="00396B01"/>
    <w:rsid w:val="003C0BB5"/>
    <w:rsid w:val="003D5C3A"/>
    <w:rsid w:val="00406000"/>
    <w:rsid w:val="004067B9"/>
    <w:rsid w:val="004103C0"/>
    <w:rsid w:val="004169AF"/>
    <w:rsid w:val="00434D80"/>
    <w:rsid w:val="00444E21"/>
    <w:rsid w:val="00452292"/>
    <w:rsid w:val="004865C2"/>
    <w:rsid w:val="00486935"/>
    <w:rsid w:val="004A2358"/>
    <w:rsid w:val="004B4147"/>
    <w:rsid w:val="00520B62"/>
    <w:rsid w:val="00550ABC"/>
    <w:rsid w:val="00552A68"/>
    <w:rsid w:val="00552F9B"/>
    <w:rsid w:val="005636A7"/>
    <w:rsid w:val="00574A1B"/>
    <w:rsid w:val="005A20B8"/>
    <w:rsid w:val="005B2E94"/>
    <w:rsid w:val="005B7DB3"/>
    <w:rsid w:val="0061400D"/>
    <w:rsid w:val="00615047"/>
    <w:rsid w:val="00621B5C"/>
    <w:rsid w:val="006577E7"/>
    <w:rsid w:val="006941E4"/>
    <w:rsid w:val="006C2DFF"/>
    <w:rsid w:val="006F06A4"/>
    <w:rsid w:val="007277E4"/>
    <w:rsid w:val="007571B5"/>
    <w:rsid w:val="007772B1"/>
    <w:rsid w:val="007E0699"/>
    <w:rsid w:val="008329FA"/>
    <w:rsid w:val="00834749"/>
    <w:rsid w:val="008424CE"/>
    <w:rsid w:val="00890F1A"/>
    <w:rsid w:val="0089140B"/>
    <w:rsid w:val="008B2374"/>
    <w:rsid w:val="008E2197"/>
    <w:rsid w:val="00997E86"/>
    <w:rsid w:val="009B7D45"/>
    <w:rsid w:val="00A21AF8"/>
    <w:rsid w:val="00A6425D"/>
    <w:rsid w:val="00A96376"/>
    <w:rsid w:val="00B03ED5"/>
    <w:rsid w:val="00B21D64"/>
    <w:rsid w:val="00B27121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CE1B1A"/>
    <w:rsid w:val="00D12DFD"/>
    <w:rsid w:val="00D55EFC"/>
    <w:rsid w:val="00D62B7E"/>
    <w:rsid w:val="00D72942"/>
    <w:rsid w:val="00D87A09"/>
    <w:rsid w:val="00DD3B08"/>
    <w:rsid w:val="00E51EA5"/>
    <w:rsid w:val="00EC29DC"/>
    <w:rsid w:val="00EC4018"/>
    <w:rsid w:val="00F07D48"/>
    <w:rsid w:val="00F93120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5430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FF3662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svg" /><Relationship Id="rId18" Type="http://schemas.openxmlformats.org/officeDocument/2006/relationships/image" Target="media/image9.png" /><Relationship Id="rId26" Type="http://schemas.openxmlformats.org/officeDocument/2006/relationships/image" Target="media/image17.png" /><Relationship Id="rId3" Type="http://schemas.openxmlformats.org/officeDocument/2006/relationships/customXml" Target="../customXml/item3.xml" /><Relationship Id="rId21" Type="http://schemas.openxmlformats.org/officeDocument/2006/relationships/image" Target="media/image12.png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17" Type="http://schemas.openxmlformats.org/officeDocument/2006/relationships/image" Target="media/image8.png" /><Relationship Id="rId25" Type="http://schemas.openxmlformats.org/officeDocument/2006/relationships/image" Target="media/image16.svg" /><Relationship Id="rId2" Type="http://schemas.openxmlformats.org/officeDocument/2006/relationships/customXml" Target="../customXml/item2.xml" /><Relationship Id="rId16" Type="http://schemas.openxmlformats.org/officeDocument/2006/relationships/image" Target="media/image7.svg" /><Relationship Id="rId20" Type="http://schemas.openxmlformats.org/officeDocument/2006/relationships/image" Target="media/image11.png" /><Relationship Id="rId29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24" Type="http://schemas.openxmlformats.org/officeDocument/2006/relationships/image" Target="media/image15.png" /><Relationship Id="rId32" Type="http://schemas.openxmlformats.org/officeDocument/2006/relationships/theme" Target="theme/theme1.xml" /><Relationship Id="rId5" Type="http://schemas.openxmlformats.org/officeDocument/2006/relationships/styles" Target="styles.xml" /><Relationship Id="rId15" Type="http://schemas.openxmlformats.org/officeDocument/2006/relationships/image" Target="media/image6.png" /><Relationship Id="rId23" Type="http://schemas.openxmlformats.org/officeDocument/2006/relationships/image" Target="media/image14.png" /><Relationship Id="rId28" Type="http://schemas.openxmlformats.org/officeDocument/2006/relationships/header" Target="header1.xml" /><Relationship Id="rId10" Type="http://schemas.openxmlformats.org/officeDocument/2006/relationships/image" Target="media/image1.png" /><Relationship Id="rId19" Type="http://schemas.openxmlformats.org/officeDocument/2006/relationships/image" Target="media/image10.svg" /><Relationship Id="rId31" Type="http://schemas.openxmlformats.org/officeDocument/2006/relationships/glossaryDocument" Target="glossary/document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5.png" /><Relationship Id="rId22" Type="http://schemas.openxmlformats.org/officeDocument/2006/relationships/image" Target="media/image13.svg" /><Relationship Id="rId27" Type="http://schemas.openxmlformats.org/officeDocument/2006/relationships/image" Target="media/image18.svg" /><Relationship Id="rId30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ESH\AppData\Roaming\Microsoft\Templates\Modern%20initials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4C51A475784EFBBA9122F1BC38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8F5B7-DC17-4465-8E5E-B42B623E694B}"/>
      </w:docPartPr>
      <w:docPartBody>
        <w:p w:rsidR="00027D9B" w:rsidRDefault="00A54D0B">
          <w:pPr>
            <w:pStyle w:val="AF4C51A475784EFBBA9122F1BC38F1AB"/>
          </w:pPr>
          <w:r>
            <w:t>Skills</w:t>
          </w:r>
        </w:p>
      </w:docPartBody>
    </w:docPart>
    <w:docPart>
      <w:docPartPr>
        <w:name w:val="F4E6DD4E60F6405DB0AA36048096D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3478C-30E7-4F76-8DEC-6B53CBCCB72B}"/>
      </w:docPartPr>
      <w:docPartBody>
        <w:p w:rsidR="00027D9B" w:rsidRDefault="00A54D0B">
          <w:pPr>
            <w:pStyle w:val="F4E6DD4E60F6405DB0AA36048096DD7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7D"/>
    <w:rsid w:val="00027D9B"/>
    <w:rsid w:val="004D737D"/>
    <w:rsid w:val="009C4189"/>
    <w:rsid w:val="00A54D0B"/>
    <w:rsid w:val="00BD643E"/>
    <w:rsid w:val="00C72C24"/>
    <w:rsid w:val="00D03B2B"/>
    <w:rsid w:val="00D7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C51A475784EFBBA9122F1BC38F1AB">
    <w:name w:val="AF4C51A475784EFBBA9122F1BC38F1AB"/>
  </w:style>
  <w:style w:type="paragraph" w:customStyle="1" w:styleId="F4E6DD4E60F6405DB0AA36048096DD71">
    <w:name w:val="F4E6DD4E60F6405DB0AA36048096DD71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Modern%20initials%20resume.dotx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2022-11-27T16:04:00Z</dcterms:created>
  <dcterms:modified xsi:type="dcterms:W3CDTF">2022-11-27T16:04:00Z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